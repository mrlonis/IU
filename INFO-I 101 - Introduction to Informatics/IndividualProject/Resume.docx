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W w:w="0" w:type="auto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1748"/>
        <w:gridCol w:w="7612"/>
      </w:tblGrid>
      <w:tr w:rsidR="00ED2E10" w:rsidRPr="00A6175A" w14:paraId="0B2EA066" w14:textId="77777777" w:rsidTr="00ED2E10">
        <w:tc>
          <w:tcPr>
            <w:tcW w:w="9360" w:type="dxa"/>
            <w:gridSpan w:val="2"/>
            <w:vAlign w:val="center"/>
          </w:tcPr>
          <w:p w14:paraId="0B2EA064" w14:textId="77777777" w:rsidR="00ED2E10" w:rsidRPr="00A6175A" w:rsidRDefault="00180375" w:rsidP="00ED2E10">
            <w:pPr>
              <w:pStyle w:val="Name"/>
              <w:jc w:val="center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Your Name"/>
                <w:tag w:val=""/>
                <w:id w:val="1197042864"/>
                <w:placeholder>
                  <w:docPart w:val="C134AF4414804C5AA4982A231B518B38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ED2E10" w:rsidRPr="00A6175A">
                  <w:rPr>
                    <w:rFonts w:ascii="Times New Roman" w:hAnsi="Times New Roman" w:cs="Times New Roman"/>
                  </w:rPr>
                  <w:t>Matthew Lonis</w:t>
                </w:r>
              </w:sdtContent>
            </w:sdt>
          </w:p>
          <w:p w14:paraId="0B2EA065" w14:textId="5B4D94D5" w:rsidR="00ED2E10" w:rsidRPr="00A6175A" w:rsidRDefault="00B46014" w:rsidP="00ED2E10">
            <w:pPr>
              <w:pStyle w:val="NoSpacing"/>
              <w:tabs>
                <w:tab w:val="right" w:pos="7362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524 N. College Ave. Apt. 215, Bloomington, IN 47404</w:t>
            </w:r>
            <w:r w:rsidR="00ED2E10" w:rsidRPr="00A6175A">
              <w:rPr>
                <w:rFonts w:ascii="Times New Roman" w:hAnsi="Times New Roman" w:cs="Times New Roman"/>
                <w:sz w:val="20"/>
              </w:rPr>
              <w:t>  </w:t>
            </w:r>
            <w:r w:rsidR="00ED2E10" w:rsidRPr="00A6175A">
              <w:rPr>
                <w:rStyle w:val="Emphasis"/>
                <w:rFonts w:ascii="Times New Roman" w:hAnsi="Times New Roman" w:cs="Times New Roman"/>
                <w:sz w:val="20"/>
              </w:rPr>
              <w:t>|</w:t>
            </w:r>
            <w:r w:rsidR="00ED2E10" w:rsidRPr="00A6175A">
              <w:rPr>
                <w:rFonts w:ascii="Times New Roman" w:hAnsi="Times New Roman" w:cs="Times New Roman"/>
                <w:sz w:val="20"/>
              </w:rPr>
              <w:t> </w:t>
            </w:r>
            <w:r w:rsidR="00ED2E10" w:rsidRPr="00A6175A">
              <w:rPr>
                <w:rFonts w:ascii="Times New Roman" w:hAnsi="Times New Roman" w:cs="Times New Roman"/>
                <w:kern w:val="20"/>
                <w:sz w:val="20"/>
              </w:rPr>
              <w:t> </w:t>
            </w:r>
            <w:r w:rsidR="00614726" w:rsidRPr="00A6175A">
              <w:rPr>
                <w:rFonts w:ascii="Times New Roman" w:hAnsi="Times New Roman" w:cs="Times New Roman"/>
                <w:sz w:val="20"/>
              </w:rPr>
              <w:t>mrlonis@imail.iu.edu</w:t>
            </w:r>
            <w:r w:rsidR="00ED2E10" w:rsidRPr="00A6175A">
              <w:rPr>
                <w:rFonts w:ascii="Times New Roman" w:hAnsi="Times New Roman" w:cs="Times New Roman"/>
                <w:sz w:val="20"/>
              </w:rPr>
              <w:t>  </w:t>
            </w:r>
            <w:r w:rsidR="00ED2E10" w:rsidRPr="00A6175A">
              <w:rPr>
                <w:rStyle w:val="Emphasis"/>
                <w:rFonts w:ascii="Times New Roman" w:hAnsi="Times New Roman" w:cs="Times New Roman"/>
                <w:sz w:val="20"/>
              </w:rPr>
              <w:t>|</w:t>
            </w:r>
            <w:r w:rsidR="00ED2E10" w:rsidRPr="00A6175A">
              <w:rPr>
                <w:rFonts w:ascii="Times New Roman" w:hAnsi="Times New Roman" w:cs="Times New Roman"/>
                <w:sz w:val="20"/>
              </w:rPr>
              <w:t>  317-902-0228</w:t>
            </w:r>
          </w:p>
        </w:tc>
      </w:tr>
      <w:tr w:rsidR="00AF676A" w:rsidRPr="00A6175A" w14:paraId="0B2EA06C" w14:textId="77777777" w:rsidTr="00A5118B">
        <w:tc>
          <w:tcPr>
            <w:tcW w:w="1748" w:type="dxa"/>
          </w:tcPr>
          <w:p w14:paraId="0B2EA06A" w14:textId="77777777" w:rsidR="00AF676A" w:rsidRPr="00A6175A" w:rsidRDefault="00A30E24" w:rsidP="00A5118B">
            <w:pPr>
              <w:pStyle w:val="Heading1"/>
              <w:pBdr>
                <w:right w:val="none" w:sz="0" w:space="0" w:color="auto"/>
              </w:pBdr>
              <w:jc w:val="left"/>
              <w:rPr>
                <w:rFonts w:ascii="Times New Roman" w:hAnsi="Times New Roman" w:cs="Times New Roman"/>
                <w:sz w:val="20"/>
              </w:rPr>
            </w:pPr>
            <w:r w:rsidRPr="00A6175A">
              <w:rPr>
                <w:rFonts w:ascii="Times New Roman" w:hAnsi="Times New Roman" w:cs="Times New Roman"/>
                <w:sz w:val="20"/>
              </w:rPr>
              <w:t>Skills &amp; Abilities</w:t>
            </w:r>
          </w:p>
        </w:tc>
        <w:tc>
          <w:tcPr>
            <w:tcW w:w="7612" w:type="dxa"/>
            <w:tcBorders>
              <w:left w:val="nil"/>
            </w:tcBorders>
          </w:tcPr>
          <w:p w14:paraId="0DDE133A" w14:textId="77777777" w:rsidR="00F33DFF" w:rsidRPr="00C47DB9" w:rsidRDefault="00F33DFF" w:rsidP="00A6175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9"/>
                <w:szCs w:val="19"/>
              </w:rPr>
            </w:pPr>
            <w:r w:rsidRPr="00C47DB9">
              <w:rPr>
                <w:rFonts w:ascii="Times New Roman" w:hAnsi="Times New Roman" w:cs="Times New Roman"/>
                <w:sz w:val="19"/>
                <w:szCs w:val="19"/>
              </w:rPr>
              <w:t>Proficient with Microsoft Office</w:t>
            </w:r>
          </w:p>
          <w:p w14:paraId="2CA7ABD9" w14:textId="49222BC5" w:rsidR="00F33DFF" w:rsidRPr="000328FE" w:rsidRDefault="00F33DFF" w:rsidP="000328F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9"/>
                <w:szCs w:val="19"/>
              </w:rPr>
            </w:pPr>
            <w:r w:rsidRPr="00C47DB9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="000328FE">
              <w:rPr>
                <w:rFonts w:ascii="Times New Roman" w:hAnsi="Times New Roman" w:cs="Times New Roman"/>
                <w:sz w:val="19"/>
                <w:szCs w:val="19"/>
              </w:rPr>
              <w:t xml:space="preserve">trong organizational, </w:t>
            </w:r>
            <w:bookmarkStart w:id="0" w:name="_GoBack"/>
            <w:bookmarkEnd w:id="0"/>
            <w:r w:rsidRPr="00C47DB9">
              <w:rPr>
                <w:rFonts w:ascii="Times New Roman" w:hAnsi="Times New Roman" w:cs="Times New Roman"/>
                <w:sz w:val="19"/>
                <w:szCs w:val="19"/>
              </w:rPr>
              <w:t>time management</w:t>
            </w:r>
            <w:r w:rsidR="000328FE">
              <w:rPr>
                <w:rFonts w:ascii="Times New Roman" w:hAnsi="Times New Roman" w:cs="Times New Roman"/>
                <w:sz w:val="19"/>
                <w:szCs w:val="19"/>
              </w:rPr>
              <w:t>, and multitasking</w:t>
            </w:r>
            <w:r w:rsidRPr="00C47DB9">
              <w:rPr>
                <w:rFonts w:ascii="Times New Roman" w:hAnsi="Times New Roman" w:cs="Times New Roman"/>
                <w:sz w:val="19"/>
                <w:szCs w:val="19"/>
              </w:rPr>
              <w:t xml:space="preserve"> skills</w:t>
            </w:r>
          </w:p>
          <w:p w14:paraId="0B2EA06B" w14:textId="6031CC9F" w:rsidR="00AB5E16" w:rsidRPr="00A6175A" w:rsidRDefault="00F33DFF" w:rsidP="00A6175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C47DB9">
              <w:rPr>
                <w:rFonts w:ascii="Times New Roman" w:hAnsi="Times New Roman" w:cs="Times New Roman"/>
                <w:sz w:val="19"/>
                <w:szCs w:val="19"/>
              </w:rPr>
              <w:t xml:space="preserve">Effective </w:t>
            </w:r>
            <w:r w:rsidR="00AB5E16" w:rsidRPr="00C47DB9">
              <w:rPr>
                <w:rFonts w:ascii="Times New Roman" w:hAnsi="Times New Roman" w:cs="Times New Roman"/>
                <w:sz w:val="19"/>
                <w:szCs w:val="19"/>
              </w:rPr>
              <w:t xml:space="preserve">verbal and written </w:t>
            </w:r>
            <w:r w:rsidRPr="00C47DB9">
              <w:rPr>
                <w:rFonts w:ascii="Times New Roman" w:hAnsi="Times New Roman" w:cs="Times New Roman"/>
                <w:sz w:val="19"/>
                <w:szCs w:val="19"/>
              </w:rPr>
              <w:t>communication skills</w:t>
            </w:r>
          </w:p>
        </w:tc>
      </w:tr>
      <w:tr w:rsidR="00AF676A" w:rsidRPr="00A6175A" w14:paraId="0B2EA07D" w14:textId="77777777" w:rsidTr="00A5118B">
        <w:tc>
          <w:tcPr>
            <w:tcW w:w="1748" w:type="dxa"/>
          </w:tcPr>
          <w:p w14:paraId="0B2EA06D" w14:textId="44BB1E67" w:rsidR="00AF676A" w:rsidRPr="00A6175A" w:rsidRDefault="00A30E24" w:rsidP="00A5118B">
            <w:pPr>
              <w:pStyle w:val="Heading1"/>
              <w:jc w:val="left"/>
              <w:rPr>
                <w:rFonts w:ascii="Times New Roman" w:hAnsi="Times New Roman" w:cs="Times New Roman"/>
                <w:sz w:val="20"/>
              </w:rPr>
            </w:pPr>
            <w:r w:rsidRPr="00A6175A">
              <w:rPr>
                <w:rFonts w:ascii="Times New Roman" w:hAnsi="Times New Roman" w:cs="Times New Roman"/>
                <w:sz w:val="20"/>
              </w:rPr>
              <w:t>Experience</w:t>
            </w:r>
          </w:p>
        </w:tc>
        <w:tc>
          <w:tcPr>
            <w:tcW w:w="7612" w:type="dxa"/>
            <w:tcBorders>
              <w:left w:val="nil"/>
            </w:tcBorders>
          </w:tcPr>
          <w:sdt>
            <w:sdtPr>
              <w:rPr>
                <w:rFonts w:ascii="Times New Roman" w:hAnsi="Times New Roman" w:cs="Times New Roman"/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rFonts w:ascii="Times New Roman" w:hAnsi="Times New Roman" w:cs="Times New Roman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C38579EA35074FA491A489298C13C806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sz w:val="19"/>
                    <w:szCs w:val="19"/>
                  </w:rPr>
                </w:sdtEndPr>
                <w:sdtContent>
                  <w:p w14:paraId="0B2EA06E" w14:textId="1AD2FD7A" w:rsidR="00AF676A" w:rsidRPr="00A6175A" w:rsidRDefault="00AB5E16">
                    <w:pPr>
                      <w:pStyle w:val="Heading2"/>
                      <w:rPr>
                        <w:rFonts w:ascii="Times New Roman" w:hAnsi="Times New Roman" w:cs="Times New Roman"/>
                        <w:color w:val="auto"/>
                        <w:sz w:val="24"/>
                        <w:szCs w:val="22"/>
                      </w:rPr>
                    </w:pPr>
                    <w:r w:rsidRPr="00A6175A">
                      <w:rPr>
                        <w:rStyle w:val="Strong"/>
                        <w:rFonts w:ascii="Times New Roman" w:hAnsi="Times New Roman" w:cs="Times New Roman"/>
                        <w:sz w:val="20"/>
                      </w:rPr>
                      <w:t>Delivery Driver</w:t>
                    </w:r>
                    <w:r w:rsidR="00A30E24" w:rsidRPr="00A6175A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 w:rsidRPr="00A6175A">
                      <w:rPr>
                        <w:rFonts w:ascii="Times New Roman" w:hAnsi="Times New Roman" w:cs="Times New Roman"/>
                        <w:sz w:val="20"/>
                      </w:rPr>
                      <w:t>Pizza Hut</w:t>
                    </w:r>
                    <w:r w:rsidRPr="00A6175A">
                      <w:rPr>
                        <w:rFonts w:ascii="Times New Roman" w:hAnsi="Times New Roman" w:cs="Times New Roman"/>
                        <w:sz w:val="20"/>
                      </w:rPr>
                      <w:br/>
                      <w:t>250 S. Pete Ellis Dr., Bloomington, IN 47408</w:t>
                    </w:r>
                  </w:p>
                  <w:p w14:paraId="0B2EA06F" w14:textId="6BB52244" w:rsidR="00AF676A" w:rsidRPr="00A6175A" w:rsidRDefault="008957E2">
                    <w:pPr>
                      <w:pStyle w:val="Heading3"/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  <w:t>June 2015 – November 2015</w:t>
                    </w:r>
                  </w:p>
                  <w:p w14:paraId="56127DD0" w14:textId="77777777" w:rsidR="00AB5E16" w:rsidRPr="00C47DB9" w:rsidRDefault="00AB5E16" w:rsidP="00A6175A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</w:pPr>
                    <w:r w:rsidRPr="00C47DB9"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  <w:t>Deliver Pizzas</w:t>
                    </w:r>
                  </w:p>
                  <w:p w14:paraId="3B09A94A" w14:textId="77777777" w:rsidR="00AB5E16" w:rsidRPr="00C47DB9" w:rsidRDefault="00AB5E16" w:rsidP="00A6175A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</w:pPr>
                    <w:r w:rsidRPr="00C47DB9"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  <w:t>Clean Dishes</w:t>
                    </w:r>
                  </w:p>
                  <w:p w14:paraId="67767C66" w14:textId="72E36925" w:rsidR="00AB5E16" w:rsidRPr="00C47DB9" w:rsidRDefault="00AB5E16" w:rsidP="00A6175A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</w:pPr>
                    <w:r w:rsidRPr="00C47DB9"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  <w:t>Provide Customer Service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-1003345391"/>
                  <w:placeholder>
                    <w:docPart w:val="6D5A43109E6E40E1A49EE2BF51D6E3DF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158B4B58" w14:textId="77777777" w:rsidR="00AB5E16" w:rsidRPr="00A6175A" w:rsidRDefault="00AB5E16">
                    <w:pPr>
                      <w:pStyle w:val="Heading2"/>
                      <w:rPr>
                        <w:rFonts w:ascii="Times New Roman" w:hAnsi="Times New Roman" w:cs="Times New Roman"/>
                        <w:color w:val="auto"/>
                        <w:sz w:val="24"/>
                        <w:szCs w:val="22"/>
                      </w:rPr>
                    </w:pPr>
                    <w:r w:rsidRPr="00A6175A">
                      <w:rPr>
                        <w:rStyle w:val="Strong"/>
                        <w:rFonts w:ascii="Times New Roman" w:hAnsi="Times New Roman" w:cs="Times New Roman"/>
                        <w:sz w:val="20"/>
                      </w:rPr>
                      <w:t>Student worker</w:t>
                    </w:r>
                    <w:r w:rsidRPr="00A6175A">
                      <w:rPr>
                        <w:rFonts w:ascii="Times New Roman" w:hAnsi="Times New Roman" w:cs="Times New Roman"/>
                        <w:sz w:val="20"/>
                      </w:rPr>
                      <w:t xml:space="preserve"> The Restaurants at woodland</w:t>
                    </w:r>
                  </w:p>
                  <w:p w14:paraId="1BD61928" w14:textId="09A8709A" w:rsidR="00AB5E16" w:rsidRPr="00A6175A" w:rsidRDefault="008957E2">
                    <w:pPr>
                      <w:pStyle w:val="Heading3"/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  <w:t>Septemeber 2014</w:t>
                    </w:r>
                    <w:r w:rsidR="00163CC4" w:rsidRPr="00A6175A"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  <w:t>may 2015</w:t>
                    </w:r>
                  </w:p>
                  <w:p w14:paraId="7F8FD11E" w14:textId="77777777" w:rsidR="00AB5E16" w:rsidRPr="00C47DB9" w:rsidRDefault="00AB5E16" w:rsidP="00A6175A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</w:pPr>
                    <w:r w:rsidRPr="00C47DB9"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  <w:t>Successfully completed MICROS training</w:t>
                    </w:r>
                  </w:p>
                  <w:p w14:paraId="4B5677F0" w14:textId="77777777" w:rsidR="00AB5E16" w:rsidRPr="00C47DB9" w:rsidRDefault="00AB5E16" w:rsidP="00A6175A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</w:pPr>
                    <w:r w:rsidRPr="00C47DB9"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  <w:t>Performed cashier related tasks</w:t>
                    </w:r>
                  </w:p>
                  <w:p w14:paraId="4F441EC2" w14:textId="77777777" w:rsidR="00AB5E16" w:rsidRPr="00C47DB9" w:rsidRDefault="00AB5E16" w:rsidP="00A6175A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</w:pPr>
                    <w:r w:rsidRPr="00C47DB9"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  <w:t>Prepared and served food</w:t>
                    </w:r>
                  </w:p>
                  <w:p w14:paraId="035CD9E3" w14:textId="1095532C" w:rsidR="00AB5E16" w:rsidRPr="00C47DB9" w:rsidRDefault="00AB5E16" w:rsidP="00A6175A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</w:pPr>
                    <w:r w:rsidRPr="00C47DB9"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  <w:t>Provided customer service</w:t>
                    </w:r>
                  </w:p>
                  <w:p w14:paraId="0B2EA07C" w14:textId="4D0C56A6" w:rsidR="00AF676A" w:rsidRPr="00A6175A" w:rsidRDefault="00AB5E16" w:rsidP="00A6175A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rFonts w:ascii="Times New Roman" w:hAnsi="Times New Roman" w:cs="Times New Roman"/>
                      </w:rPr>
                    </w:pPr>
                    <w:r w:rsidRPr="00C47DB9"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  <w:t>Maintained and cleaned utilities and property</w:t>
                    </w:r>
                  </w:p>
                </w:sdtContent>
              </w:sdt>
            </w:sdtContent>
          </w:sdt>
        </w:tc>
      </w:tr>
      <w:tr w:rsidR="00AF676A" w:rsidRPr="00A6175A" w14:paraId="0B2EA085" w14:textId="77777777" w:rsidTr="00A5118B">
        <w:tc>
          <w:tcPr>
            <w:tcW w:w="1748" w:type="dxa"/>
          </w:tcPr>
          <w:p w14:paraId="0B2EA07E" w14:textId="37DED0DC" w:rsidR="00AF676A" w:rsidRPr="00A6175A" w:rsidRDefault="00A30E24" w:rsidP="00A5118B">
            <w:pPr>
              <w:pStyle w:val="Heading1"/>
              <w:jc w:val="left"/>
              <w:rPr>
                <w:rFonts w:ascii="Times New Roman" w:hAnsi="Times New Roman" w:cs="Times New Roman"/>
                <w:sz w:val="20"/>
              </w:rPr>
            </w:pPr>
            <w:r w:rsidRPr="00A6175A">
              <w:rPr>
                <w:rFonts w:ascii="Times New Roman" w:hAnsi="Times New Roman" w:cs="Times New Roman"/>
                <w:sz w:val="20"/>
              </w:rPr>
              <w:t>Education</w:t>
            </w:r>
          </w:p>
        </w:tc>
        <w:tc>
          <w:tcPr>
            <w:tcW w:w="7612" w:type="dxa"/>
            <w:tcBorders>
              <w:left w:val="nil"/>
            </w:tcBorders>
          </w:tcPr>
          <w:sdt>
            <w:sdtPr>
              <w:rPr>
                <w:rFonts w:ascii="Times New Roman" w:hAnsi="Times New Roman" w:cs="Times New Roman"/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="Times New Roman" w:hAnsi="Times New Roman" w:cs="Times New Roman"/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C38579EA35074FA491A489298C13C806"/>
                  </w:placeholder>
                  <w15:repeatingSectionItem/>
                </w:sdtPr>
                <w:sdtEndPr/>
                <w:sdtContent>
                  <w:p w14:paraId="0B2EA07F" w14:textId="3C53765D" w:rsidR="00AF676A" w:rsidRPr="00A6175A" w:rsidRDefault="00943C7E">
                    <w:pPr>
                      <w:pStyle w:val="Heading2"/>
                      <w:rPr>
                        <w:rFonts w:ascii="Times New Roman" w:hAnsi="Times New Roman" w:cs="Times New Roman"/>
                      </w:rPr>
                    </w:pPr>
                    <w:r w:rsidRPr="00A6175A">
                      <w:rPr>
                        <w:rStyle w:val="Strong"/>
                        <w:rFonts w:ascii="Times New Roman" w:hAnsi="Times New Roman" w:cs="Times New Roman"/>
                      </w:rPr>
                      <w:t>Indiana university</w:t>
                    </w:r>
                    <w:r w:rsidR="00A30E24" w:rsidRPr="00A6175A">
                      <w:rPr>
                        <w:rFonts w:ascii="Times New Roman" w:hAnsi="Times New Roman" w:cs="Times New Roman"/>
                      </w:rPr>
                      <w:t xml:space="preserve">, </w:t>
                    </w:r>
                    <w:r w:rsidRPr="00A6175A">
                      <w:rPr>
                        <w:rFonts w:ascii="Times New Roman" w:hAnsi="Times New Roman" w:cs="Times New Roman"/>
                      </w:rPr>
                      <w:t>107 South Indiana av</w:t>
                    </w:r>
                    <w:r w:rsidR="00332C7A" w:rsidRPr="00A6175A">
                      <w:rPr>
                        <w:rFonts w:ascii="Times New Roman" w:hAnsi="Times New Roman" w:cs="Times New Roman"/>
                      </w:rPr>
                      <w:t>enue, Bloomington, IN 47405</w:t>
                    </w:r>
                  </w:p>
                  <w:p w14:paraId="0B2EA080" w14:textId="4FE5DB9A" w:rsidR="00AF676A" w:rsidRPr="00A6175A" w:rsidRDefault="00943C7E">
                    <w:pPr>
                      <w:pStyle w:val="Heading3"/>
                      <w:rPr>
                        <w:rFonts w:ascii="Times New Roman" w:hAnsi="Times New Roman" w:cs="Times New Roman"/>
                      </w:rPr>
                    </w:pPr>
                    <w:r w:rsidRPr="00A6175A">
                      <w:rPr>
                        <w:rFonts w:ascii="Times New Roman" w:hAnsi="Times New Roman" w:cs="Times New Roman"/>
                      </w:rPr>
                      <w:t>BS</w:t>
                    </w:r>
                    <w:r w:rsidR="00AB5E16" w:rsidRPr="00A6175A">
                      <w:rPr>
                        <w:rFonts w:ascii="Times New Roman" w:hAnsi="Times New Roman" w:cs="Times New Roman"/>
                      </w:rPr>
                      <w:t>, Computer science</w:t>
                    </w:r>
                    <w:r w:rsidR="00A50A2C" w:rsidRPr="00A6175A">
                      <w:rPr>
                        <w:rFonts w:ascii="Times New Roman" w:hAnsi="Times New Roman" w:cs="Times New Roman"/>
                      </w:rPr>
                      <w:br/>
                      <w:t>2014-2018</w:t>
                    </w:r>
                  </w:p>
                  <w:p w14:paraId="07ED218D" w14:textId="3C53F3C7" w:rsidR="001B077E" w:rsidRPr="00C47DB9" w:rsidRDefault="00392953" w:rsidP="00A6175A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</w:pPr>
                    <w:r w:rsidRPr="00C47DB9"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  <w:t>Currently enrolled and completing</w:t>
                    </w:r>
                    <w:r w:rsidR="00AB5E16" w:rsidRPr="00C47DB9"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  <w:t xml:space="preserve"> my sophomore</w:t>
                    </w:r>
                    <w:r w:rsidR="001B077E" w:rsidRPr="00C47DB9"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  <w:t xml:space="preserve"> year</w:t>
                    </w:r>
                  </w:p>
                  <w:p w14:paraId="6B56807D" w14:textId="05BFF7D9" w:rsidR="001B077E" w:rsidRPr="00C47DB9" w:rsidRDefault="00943C7E" w:rsidP="00A6175A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</w:pPr>
                    <w:r w:rsidRPr="00C47DB9"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  <w:t>My plan of action with my education is to</w:t>
                    </w:r>
                    <w:r w:rsidR="00AB5E16" w:rsidRPr="00C47DB9"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  <w:t xml:space="preserve"> earn an intelligent systems specialization and pursue higher education with artificial intelligence</w:t>
                    </w:r>
                  </w:p>
                  <w:p w14:paraId="48C20662" w14:textId="77777777" w:rsidR="00A6175A" w:rsidRPr="00C47DB9" w:rsidRDefault="001B077E" w:rsidP="00A6175A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</w:pPr>
                    <w:r w:rsidRPr="00C47DB9"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  <w:t>Goal: Future</w:t>
                    </w:r>
                    <w:r w:rsidR="00943C7E" w:rsidRPr="00C47DB9"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  <w:t xml:space="preserve"> professional career in research and </w:t>
                    </w:r>
                    <w:r w:rsidRPr="00C47DB9"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  <w:t>development</w:t>
                    </w:r>
                  </w:p>
                  <w:p w14:paraId="0B2EA084" w14:textId="4064AB4D" w:rsidR="00AF676A" w:rsidRPr="00A6175A" w:rsidRDefault="00A6175A" w:rsidP="00A6175A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rFonts w:ascii="Times New Roman" w:hAnsi="Times New Roman" w:cs="Times New Roman"/>
                      </w:rPr>
                    </w:pPr>
                    <w:r w:rsidRPr="00C47DB9"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  <w:t>GPA: 3.0</w:t>
                    </w:r>
                  </w:p>
                </w:sdtContent>
              </w:sdt>
            </w:sdtContent>
          </w:sdt>
        </w:tc>
      </w:tr>
      <w:tr w:rsidR="00AF676A" w:rsidRPr="00A6175A" w14:paraId="0B2EA088" w14:textId="77777777" w:rsidTr="00A5118B">
        <w:tc>
          <w:tcPr>
            <w:tcW w:w="1748" w:type="dxa"/>
          </w:tcPr>
          <w:p w14:paraId="0B2EA086" w14:textId="78643F38" w:rsidR="00AF676A" w:rsidRPr="00A6175A" w:rsidRDefault="00A6175A" w:rsidP="00A5118B">
            <w:pPr>
              <w:pStyle w:val="Heading1"/>
              <w:jc w:val="left"/>
              <w:rPr>
                <w:rFonts w:ascii="Times New Roman" w:hAnsi="Times New Roman" w:cs="Times New Roman"/>
                <w:sz w:val="20"/>
              </w:rPr>
            </w:pPr>
            <w:r w:rsidRPr="00A6175A">
              <w:rPr>
                <w:rFonts w:ascii="Times New Roman" w:hAnsi="Times New Roman" w:cs="Times New Roman"/>
                <w:sz w:val="20"/>
              </w:rPr>
              <w:t>Volunteer Work</w:t>
            </w:r>
          </w:p>
        </w:tc>
        <w:tc>
          <w:tcPr>
            <w:tcW w:w="7612" w:type="dxa"/>
            <w:tcBorders>
              <w:left w:val="nil"/>
            </w:tcBorders>
          </w:tcPr>
          <w:p w14:paraId="0B2EA087" w14:textId="3D82AC75" w:rsidR="00AF676A" w:rsidRPr="00C47DB9" w:rsidRDefault="00A6175A" w:rsidP="00490FC5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C47DB9">
              <w:rPr>
                <w:rFonts w:ascii="Times New Roman" w:hAnsi="Times New Roman" w:cs="Times New Roman"/>
                <w:sz w:val="19"/>
                <w:szCs w:val="19"/>
              </w:rPr>
              <w:t xml:space="preserve">I have spent many hours </w:t>
            </w:r>
            <w:r w:rsidR="008957E2" w:rsidRPr="00C47DB9">
              <w:rPr>
                <w:rFonts w:ascii="Times New Roman" w:hAnsi="Times New Roman" w:cs="Times New Roman"/>
                <w:sz w:val="19"/>
                <w:szCs w:val="19"/>
              </w:rPr>
              <w:t xml:space="preserve">(40+ YTD) </w:t>
            </w:r>
            <w:r w:rsidRPr="00C47DB9">
              <w:rPr>
                <w:rFonts w:ascii="Times New Roman" w:hAnsi="Times New Roman" w:cs="Times New Roman"/>
                <w:sz w:val="19"/>
                <w:szCs w:val="19"/>
              </w:rPr>
              <w:t>volunteering at Goodwill where I helped contribute to a store that supports many</w:t>
            </w:r>
            <w:r w:rsidR="008957E2" w:rsidRPr="00C47DB9">
              <w:rPr>
                <w:rFonts w:ascii="Times New Roman" w:hAnsi="Times New Roman" w:cs="Times New Roman"/>
                <w:sz w:val="19"/>
                <w:szCs w:val="19"/>
              </w:rPr>
              <w:t xml:space="preserve"> people struggling economically</w:t>
            </w:r>
          </w:p>
        </w:tc>
      </w:tr>
      <w:tr w:rsidR="00AF676A" w:rsidRPr="00A6175A" w14:paraId="0B2EA090" w14:textId="77777777" w:rsidTr="00A5118B">
        <w:tc>
          <w:tcPr>
            <w:tcW w:w="1748" w:type="dxa"/>
          </w:tcPr>
          <w:p w14:paraId="0B2EA08C" w14:textId="77777777" w:rsidR="00AF676A" w:rsidRPr="00A6175A" w:rsidRDefault="00A30E24" w:rsidP="00A5118B">
            <w:pPr>
              <w:pStyle w:val="Heading1"/>
              <w:jc w:val="left"/>
              <w:rPr>
                <w:rFonts w:ascii="Times New Roman" w:hAnsi="Times New Roman" w:cs="Times New Roman"/>
                <w:sz w:val="20"/>
              </w:rPr>
            </w:pPr>
            <w:r w:rsidRPr="00A6175A">
              <w:rPr>
                <w:rFonts w:ascii="Times New Roman" w:hAnsi="Times New Roman" w:cs="Times New Roman"/>
                <w:sz w:val="20"/>
              </w:rPr>
              <w:t>References</w:t>
            </w:r>
          </w:p>
        </w:tc>
        <w:tc>
          <w:tcPr>
            <w:tcW w:w="7612" w:type="dxa"/>
            <w:tcBorders>
              <w:left w:val="nil"/>
            </w:tcBorders>
          </w:tcPr>
          <w:sdt>
            <w:sdtPr>
              <w:rPr>
                <w:rFonts w:ascii="Times New Roman" w:hAnsi="Times New Roman" w:cs="Times New Roman"/>
                <w:caps w:val="0"/>
                <w:color w:val="595959" w:themeColor="text1" w:themeTint="A6"/>
                <w:kern w:val="0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="Times New Roman" w:hAnsi="Times New Roman" w:cs="Times New Roman"/>
                    <w:caps w:val="0"/>
                    <w:color w:val="595959" w:themeColor="text1" w:themeTint="A6"/>
                    <w:kern w:val="0"/>
                  </w:rPr>
                  <w:id w:val="-1368215953"/>
                  <w:placeholder>
                    <w:docPart w:val="C38579EA35074FA491A489298C13C806"/>
                  </w:placeholder>
                  <w15:color w:val="C0C0C0"/>
                  <w15:repeatingSectionItem/>
                </w:sdtPr>
                <w:sdtEndPr/>
                <w:sdtContent>
                  <w:p w14:paraId="0B2EA08D" w14:textId="37740DFE" w:rsidR="00AF676A" w:rsidRPr="00A6175A" w:rsidRDefault="00AB5E16">
                    <w:pPr>
                      <w:pStyle w:val="Heading2"/>
                      <w:rPr>
                        <w:rFonts w:ascii="Times New Roman" w:hAnsi="Times New Roman" w:cs="Times New Roman"/>
                        <w:color w:val="262626" w:themeColor="text1" w:themeTint="D9"/>
                        <w:sz w:val="20"/>
                        <w:szCs w:val="16"/>
                      </w:rPr>
                    </w:pPr>
                    <w:r w:rsidRPr="00A6175A">
                      <w:rPr>
                        <w:rStyle w:val="Strong"/>
                        <w:rFonts w:ascii="Times New Roman" w:hAnsi="Times New Roman" w:cs="Times New Roman"/>
                        <w:sz w:val="20"/>
                      </w:rPr>
                      <w:t>rob danzman</w:t>
                    </w:r>
                    <w:r w:rsidR="00A30E24" w:rsidRPr="00A6175A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A6175A">
                      <w:rPr>
                        <w:rFonts w:ascii="Times New Roman" w:hAnsi="Times New Roman" w:cs="Times New Roman"/>
                        <w:sz w:val="20"/>
                      </w:rPr>
                      <w:t>personal life counselor</w:t>
                    </w:r>
                  </w:p>
                  <w:p w14:paraId="23DD2805" w14:textId="16176F1A" w:rsidR="00AB5E16" w:rsidRPr="00A6175A" w:rsidRDefault="00AB5E16" w:rsidP="00AB5E16">
                    <w:pPr>
                      <w:pStyle w:val="Heading3"/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</w:pPr>
                    <w:r w:rsidRPr="00A6175A"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  <w:t>Fonthill counseling</w:t>
                    </w:r>
                    <w:r w:rsidRPr="00A6175A">
                      <w:rPr>
                        <w:rFonts w:ascii="Times New Roman" w:hAnsi="Times New Roman" w:cs="Times New Roman"/>
                        <w:sz w:val="19"/>
                        <w:szCs w:val="19"/>
                      </w:rPr>
                      <w:br/>
                      <w:t>bloomington, in</w:t>
                    </w:r>
                  </w:p>
                  <w:p w14:paraId="0B2EA08F" w14:textId="0CB2FFF7" w:rsidR="00AF676A" w:rsidRPr="00A6175A" w:rsidRDefault="00AB5E16" w:rsidP="00B44932">
                    <w:pPr>
                      <w:spacing w:line="240" w:lineRule="auto"/>
                      <w:rPr>
                        <w:rFonts w:ascii="Times New Roman" w:hAnsi="Times New Roman" w:cs="Times New Roman"/>
                      </w:rPr>
                    </w:pPr>
                    <w:r w:rsidRPr="00A6175A">
                      <w:rPr>
                        <w:rFonts w:ascii="Times New Roman" w:hAnsi="Times New Roman" w:cs="Times New Roman"/>
                        <w:sz w:val="20"/>
                      </w:rPr>
                      <w:t>919-1357-8305</w:t>
                    </w:r>
                  </w:p>
                </w:sdtContent>
              </w:sdt>
            </w:sdtContent>
          </w:sdt>
        </w:tc>
      </w:tr>
      <w:tr w:rsidR="00A6175A" w:rsidRPr="00A6175A" w14:paraId="71CB2A99" w14:textId="77777777" w:rsidTr="00A6175A">
        <w:tc>
          <w:tcPr>
            <w:tcW w:w="1748" w:type="dxa"/>
          </w:tcPr>
          <w:p w14:paraId="5B4E4A3E" w14:textId="72BFBE5D" w:rsidR="00A6175A" w:rsidRPr="00A6175A" w:rsidRDefault="00A6175A" w:rsidP="008C1BE2">
            <w:pPr>
              <w:pStyle w:val="Heading1"/>
              <w:jc w:val="left"/>
              <w:rPr>
                <w:rFonts w:ascii="Times New Roman" w:hAnsi="Times New Roman" w:cs="Times New Roman"/>
                <w:sz w:val="20"/>
              </w:rPr>
            </w:pPr>
            <w:r w:rsidRPr="00A6175A">
              <w:rPr>
                <w:rFonts w:ascii="Times New Roman" w:hAnsi="Times New Roman" w:cs="Times New Roman"/>
                <w:sz w:val="20"/>
              </w:rPr>
              <w:t>Hobbies</w:t>
            </w:r>
          </w:p>
        </w:tc>
        <w:tc>
          <w:tcPr>
            <w:tcW w:w="7612" w:type="dxa"/>
            <w:tcBorders>
              <w:left w:val="nil"/>
            </w:tcBorders>
          </w:tcPr>
          <w:p w14:paraId="3B46C5C0" w14:textId="77777777" w:rsidR="00A6175A" w:rsidRPr="00C47DB9" w:rsidRDefault="00A6175A" w:rsidP="00A6175A">
            <w:pPr>
              <w:pStyle w:val="Heading2"/>
              <w:numPr>
                <w:ilvl w:val="0"/>
                <w:numId w:val="4"/>
              </w:numPr>
              <w:rPr>
                <w:rFonts w:ascii="Times New Roman" w:hAnsi="Times New Roman" w:cs="Times New Roman"/>
                <w:caps w:val="0"/>
                <w:color w:val="auto"/>
                <w:kern w:val="0"/>
                <w:sz w:val="19"/>
                <w:szCs w:val="19"/>
              </w:rPr>
            </w:pPr>
            <w:r w:rsidRPr="00C47DB9">
              <w:rPr>
                <w:rFonts w:ascii="Times New Roman" w:hAnsi="Times New Roman" w:cs="Times New Roman"/>
                <w:caps w:val="0"/>
                <w:color w:val="auto"/>
                <w:kern w:val="0"/>
                <w:sz w:val="19"/>
                <w:szCs w:val="19"/>
              </w:rPr>
              <w:t>Learning</w:t>
            </w:r>
          </w:p>
          <w:p w14:paraId="6FF073B3" w14:textId="77777777" w:rsidR="00A6175A" w:rsidRPr="00C47DB9" w:rsidRDefault="00A6175A" w:rsidP="00A6175A">
            <w:pPr>
              <w:pStyle w:val="ListParagraph"/>
              <w:rPr>
                <w:rFonts w:ascii="Times New Roman" w:hAnsi="Times New Roman" w:cs="Times New Roman"/>
                <w:color w:val="auto"/>
                <w:sz w:val="19"/>
                <w:szCs w:val="19"/>
              </w:rPr>
            </w:pPr>
            <w:r w:rsidRPr="00C47DB9">
              <w:rPr>
                <w:rFonts w:ascii="Times New Roman" w:hAnsi="Times New Roman" w:cs="Times New Roman"/>
                <w:color w:val="auto"/>
                <w:sz w:val="19"/>
                <w:szCs w:val="19"/>
              </w:rPr>
              <w:t>Video Games</w:t>
            </w:r>
          </w:p>
          <w:p w14:paraId="65831BB7" w14:textId="14186338" w:rsidR="00A6175A" w:rsidRPr="00A6175A" w:rsidRDefault="00A6175A" w:rsidP="00A6175A">
            <w:pPr>
              <w:pStyle w:val="ListParagraph"/>
              <w:rPr>
                <w:rFonts w:ascii="Times New Roman" w:hAnsi="Times New Roman" w:cs="Times New Roman"/>
              </w:rPr>
            </w:pPr>
            <w:r w:rsidRPr="00C47DB9">
              <w:rPr>
                <w:rFonts w:ascii="Times New Roman" w:hAnsi="Times New Roman" w:cs="Times New Roman"/>
                <w:color w:val="auto"/>
                <w:sz w:val="19"/>
                <w:szCs w:val="19"/>
              </w:rPr>
              <w:t>Music Production</w:t>
            </w:r>
          </w:p>
        </w:tc>
      </w:tr>
    </w:tbl>
    <w:p w14:paraId="0B2EA091" w14:textId="76938313" w:rsidR="00AF676A" w:rsidRPr="00A6175A" w:rsidRDefault="00AF676A" w:rsidP="000328FE">
      <w:pPr>
        <w:rPr>
          <w:rFonts w:ascii="Times New Roman" w:hAnsi="Times New Roman" w:cs="Times New Roman"/>
        </w:rPr>
      </w:pPr>
    </w:p>
    <w:sectPr w:rsidR="00AF676A" w:rsidRPr="00A6175A" w:rsidSect="000328FE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504BEB" w14:textId="77777777" w:rsidR="00180375" w:rsidRDefault="00180375">
      <w:pPr>
        <w:spacing w:after="0" w:line="240" w:lineRule="auto"/>
      </w:pPr>
      <w:r>
        <w:separator/>
      </w:r>
    </w:p>
  </w:endnote>
  <w:endnote w:type="continuationSeparator" w:id="0">
    <w:p w14:paraId="0011209C" w14:textId="77777777" w:rsidR="00180375" w:rsidRDefault="00180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EA09E" w14:textId="73028A89" w:rsidR="00AF676A" w:rsidRDefault="00A30E24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328F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45EA59" w14:textId="77777777" w:rsidR="00180375" w:rsidRDefault="00180375">
      <w:pPr>
        <w:spacing w:after="0" w:line="240" w:lineRule="auto"/>
      </w:pPr>
      <w:r>
        <w:separator/>
      </w:r>
    </w:p>
  </w:footnote>
  <w:footnote w:type="continuationSeparator" w:id="0">
    <w:p w14:paraId="34C81A62" w14:textId="77777777" w:rsidR="00180375" w:rsidRDefault="00180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5412"/>
    <w:multiLevelType w:val="hybridMultilevel"/>
    <w:tmpl w:val="ED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A0B5B"/>
    <w:multiLevelType w:val="hybridMultilevel"/>
    <w:tmpl w:val="8D50D198"/>
    <w:lvl w:ilvl="0" w:tplc="55F86B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A2F59"/>
    <w:multiLevelType w:val="hybridMultilevel"/>
    <w:tmpl w:val="45F65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B2544"/>
    <w:multiLevelType w:val="hybridMultilevel"/>
    <w:tmpl w:val="A1B2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83D"/>
    <w:rsid w:val="000328FE"/>
    <w:rsid w:val="000E6CB2"/>
    <w:rsid w:val="00163CC4"/>
    <w:rsid w:val="00180375"/>
    <w:rsid w:val="001B077E"/>
    <w:rsid w:val="0024783D"/>
    <w:rsid w:val="00332C7A"/>
    <w:rsid w:val="00362BA6"/>
    <w:rsid w:val="00392953"/>
    <w:rsid w:val="00490FC5"/>
    <w:rsid w:val="00614726"/>
    <w:rsid w:val="00650891"/>
    <w:rsid w:val="0065539F"/>
    <w:rsid w:val="00844D8A"/>
    <w:rsid w:val="00852EB7"/>
    <w:rsid w:val="00872A59"/>
    <w:rsid w:val="008957E2"/>
    <w:rsid w:val="009266B8"/>
    <w:rsid w:val="00943C7E"/>
    <w:rsid w:val="00A01533"/>
    <w:rsid w:val="00A30E24"/>
    <w:rsid w:val="00A50A2C"/>
    <w:rsid w:val="00A5118B"/>
    <w:rsid w:val="00A6175A"/>
    <w:rsid w:val="00AB5E16"/>
    <w:rsid w:val="00AF676A"/>
    <w:rsid w:val="00B11169"/>
    <w:rsid w:val="00B173EE"/>
    <w:rsid w:val="00B44932"/>
    <w:rsid w:val="00B46014"/>
    <w:rsid w:val="00C16390"/>
    <w:rsid w:val="00C47DB9"/>
    <w:rsid w:val="00D97A26"/>
    <w:rsid w:val="00ED2E10"/>
    <w:rsid w:val="00F33DFF"/>
    <w:rsid w:val="00F96ADE"/>
    <w:rsid w:val="00FA6131"/>
    <w:rsid w:val="00FD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A063"/>
  <w15:chartTrackingRefBased/>
  <w15:docId w15:val="{332CC4A8-6FAA-4CF1-891C-67B70174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75A"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90C226" w:themeColor="accent1"/>
      </w:pBdr>
      <w:spacing w:after="0" w:line="240" w:lineRule="auto"/>
      <w:jc w:val="right"/>
      <w:outlineLvl w:val="0"/>
    </w:pPr>
    <w:rPr>
      <w:b/>
      <w:bCs/>
      <w:caps/>
      <w:color w:val="90C226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90C226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90C226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0C226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90C226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90C226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90C226" w:themeColor="accent1"/>
      <w:sz w:val="16"/>
      <w:szCs w:val="16"/>
    </w:rPr>
  </w:style>
  <w:style w:type="paragraph" w:styleId="ListParagraph">
    <w:name w:val="List Paragraph"/>
    <w:basedOn w:val="Normal"/>
    <w:autoRedefine/>
    <w:uiPriority w:val="34"/>
    <w:unhideWhenUsed/>
    <w:qFormat/>
    <w:rsid w:val="00A6175A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ew\AppData\Local\Chemistry%20Add-in%20for%20Word\Chemistry%20Gallery\Chem4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38579EA35074FA491A489298C13C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C6942-C889-480B-95C7-6BDF0361B230}"/>
      </w:docPartPr>
      <w:docPartBody>
        <w:p w:rsidR="00BA5294" w:rsidRDefault="00AF1EE3">
          <w:pPr>
            <w:pStyle w:val="C38579EA35074FA491A489298C13C80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134AF4414804C5AA4982A231B518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62F58-6043-4873-9BA8-FF1396ECA430}"/>
      </w:docPartPr>
      <w:docPartBody>
        <w:p w:rsidR="000D040D" w:rsidRDefault="00427350" w:rsidP="00427350">
          <w:pPr>
            <w:pStyle w:val="C134AF4414804C5AA4982A231B518B38"/>
          </w:pPr>
          <w:r>
            <w:t>[Your Name]</w:t>
          </w:r>
        </w:p>
      </w:docPartBody>
    </w:docPart>
    <w:docPart>
      <w:docPartPr>
        <w:name w:val="6D5A43109E6E40E1A49EE2BF51D6E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FA7A0-A942-4747-B260-458A89C5F74B}"/>
      </w:docPartPr>
      <w:docPartBody>
        <w:p w:rsidR="00B73F4D" w:rsidRDefault="000D040D" w:rsidP="000D040D">
          <w:pPr>
            <w:pStyle w:val="6D5A43109E6E40E1A49EE2BF51D6E3D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BE5"/>
    <w:rsid w:val="000D040D"/>
    <w:rsid w:val="00155B75"/>
    <w:rsid w:val="001C622B"/>
    <w:rsid w:val="00380721"/>
    <w:rsid w:val="00427350"/>
    <w:rsid w:val="007F5BE5"/>
    <w:rsid w:val="00AF1EE3"/>
    <w:rsid w:val="00B73F4D"/>
    <w:rsid w:val="00BA5294"/>
    <w:rsid w:val="00CE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96E74CE68E4FD08D5393F0B7B9F9B9">
    <w:name w:val="9496E74CE68E4FD08D5393F0B7B9F9B9"/>
  </w:style>
  <w:style w:type="paragraph" w:customStyle="1" w:styleId="0AD6DED254C243DFA86C4850573638D7">
    <w:name w:val="0AD6DED254C243DFA86C4850573638D7"/>
  </w:style>
  <w:style w:type="paragraph" w:customStyle="1" w:styleId="86497FBA2F94458989CC3D6D6D82106E">
    <w:name w:val="86497FBA2F94458989CC3D6D6D82106E"/>
  </w:style>
  <w:style w:type="paragraph" w:customStyle="1" w:styleId="0440C2A9D194434196EE16FCCC88C880">
    <w:name w:val="0440C2A9D194434196EE16FCCC88C880"/>
  </w:style>
  <w:style w:type="paragraph" w:customStyle="1" w:styleId="88E94EB49ED14DA4916BB4FA6C5FBEDC">
    <w:name w:val="88E94EB49ED14DA4916BB4FA6C5FBEDC"/>
  </w:style>
  <w:style w:type="paragraph" w:customStyle="1" w:styleId="03BB1310AB754AAA9CA9B2B96FB3F2FB">
    <w:name w:val="03BB1310AB754AAA9CA9B2B96FB3F2FB"/>
  </w:style>
  <w:style w:type="character" w:styleId="PlaceholderText">
    <w:name w:val="Placeholder Text"/>
    <w:basedOn w:val="DefaultParagraphFont"/>
    <w:uiPriority w:val="99"/>
    <w:semiHidden/>
    <w:rsid w:val="000D040D"/>
    <w:rPr>
      <w:color w:val="808080"/>
    </w:rPr>
  </w:style>
  <w:style w:type="paragraph" w:customStyle="1" w:styleId="C38579EA35074FA491A489298C13C806">
    <w:name w:val="C38579EA35074FA491A489298C13C806"/>
  </w:style>
  <w:style w:type="character" w:styleId="Strong">
    <w:name w:val="Strong"/>
    <w:basedOn w:val="DefaultParagraphFont"/>
    <w:uiPriority w:val="22"/>
    <w:qFormat/>
    <w:rsid w:val="007F5BE5"/>
    <w:rPr>
      <w:b/>
      <w:bCs/>
    </w:rPr>
  </w:style>
  <w:style w:type="paragraph" w:customStyle="1" w:styleId="C4D75AAB6A0945A9A67921628DDE0B7F">
    <w:name w:val="C4D75AAB6A0945A9A67921628DDE0B7F"/>
  </w:style>
  <w:style w:type="paragraph" w:customStyle="1" w:styleId="B5D2A38B1DD642B59F34AFBD054C7230">
    <w:name w:val="B5D2A38B1DD642B59F34AFBD054C7230"/>
  </w:style>
  <w:style w:type="paragraph" w:customStyle="1" w:styleId="65A9D8A28F19482A9920B1825B127D34">
    <w:name w:val="65A9D8A28F19482A9920B1825B127D34"/>
  </w:style>
  <w:style w:type="paragraph" w:customStyle="1" w:styleId="1EF57FEF0AF745039339EB8D9B936F87">
    <w:name w:val="1EF57FEF0AF745039339EB8D9B936F87"/>
  </w:style>
  <w:style w:type="paragraph" w:customStyle="1" w:styleId="640B0E45E3FA4DC081811DD37A532F6F">
    <w:name w:val="640B0E45E3FA4DC081811DD37A532F6F"/>
  </w:style>
  <w:style w:type="paragraph" w:customStyle="1" w:styleId="FB7167C84E7C411A8B44D9FE666517C4">
    <w:name w:val="FB7167C84E7C411A8B44D9FE666517C4"/>
  </w:style>
  <w:style w:type="paragraph" w:customStyle="1" w:styleId="3F98D365209A4937BEC6ECDAB1B80718">
    <w:name w:val="3F98D365209A4937BEC6ECDAB1B80718"/>
  </w:style>
  <w:style w:type="paragraph" w:customStyle="1" w:styleId="E32AC0F69DEB4A9D86168C10715B6E4D">
    <w:name w:val="E32AC0F69DEB4A9D86168C10715B6E4D"/>
  </w:style>
  <w:style w:type="paragraph" w:customStyle="1" w:styleId="476C8D4256CF451D9155045C31632C41">
    <w:name w:val="476C8D4256CF451D9155045C31632C41"/>
  </w:style>
  <w:style w:type="paragraph" w:customStyle="1" w:styleId="7250E1EFA3E148ADAD85B49C6B75260B">
    <w:name w:val="7250E1EFA3E148ADAD85B49C6B75260B"/>
  </w:style>
  <w:style w:type="paragraph" w:customStyle="1" w:styleId="395D605D16C64DBBA31EAB6EA5C54E86">
    <w:name w:val="395D605D16C64DBBA31EAB6EA5C54E86"/>
  </w:style>
  <w:style w:type="paragraph" w:customStyle="1" w:styleId="82F723C93B68419990704C8DE438C512">
    <w:name w:val="82F723C93B68419990704C8DE438C512"/>
  </w:style>
  <w:style w:type="paragraph" w:customStyle="1" w:styleId="B8ED309D7BF8428A8BD969684AEC8721">
    <w:name w:val="B8ED309D7BF8428A8BD969684AEC8721"/>
  </w:style>
  <w:style w:type="paragraph" w:customStyle="1" w:styleId="46BFC8AC4C76411A9B450759E6EE5918">
    <w:name w:val="46BFC8AC4C76411A9B450759E6EE5918"/>
  </w:style>
  <w:style w:type="paragraph" w:customStyle="1" w:styleId="3CD385F976314282B8C333E990FE4121">
    <w:name w:val="3CD385F976314282B8C333E990FE4121"/>
    <w:rsid w:val="007F5BE5"/>
  </w:style>
  <w:style w:type="paragraph" w:customStyle="1" w:styleId="F11E01A06D5E4FD0B28E7E28D52EABF4">
    <w:name w:val="F11E01A06D5E4FD0B28E7E28D52EABF4"/>
    <w:rsid w:val="007F5BE5"/>
  </w:style>
  <w:style w:type="paragraph" w:customStyle="1" w:styleId="0480533B2D07439592AA25AF5C4C8F7F">
    <w:name w:val="0480533B2D07439592AA25AF5C4C8F7F"/>
    <w:rsid w:val="007F5BE5"/>
  </w:style>
  <w:style w:type="paragraph" w:customStyle="1" w:styleId="DB6443B10FEB46A28950908105F3A14D">
    <w:name w:val="DB6443B10FEB46A28950908105F3A14D"/>
    <w:rsid w:val="007F5BE5"/>
  </w:style>
  <w:style w:type="paragraph" w:customStyle="1" w:styleId="C3D07B73D7CD49CFA4761953F59D75C0">
    <w:name w:val="C3D07B73D7CD49CFA4761953F59D75C0"/>
    <w:rsid w:val="007F5BE5"/>
  </w:style>
  <w:style w:type="paragraph" w:customStyle="1" w:styleId="F062F524261A40AEA39CB1C0DF26739B">
    <w:name w:val="F062F524261A40AEA39CB1C0DF26739B"/>
    <w:rsid w:val="007F5BE5"/>
  </w:style>
  <w:style w:type="paragraph" w:customStyle="1" w:styleId="8CFB15387488402D94EE9A5CA53E250C">
    <w:name w:val="8CFB15387488402D94EE9A5CA53E250C"/>
    <w:rsid w:val="007F5BE5"/>
  </w:style>
  <w:style w:type="paragraph" w:customStyle="1" w:styleId="6A47518C6B5446F7B0229C93149E82F7">
    <w:name w:val="6A47518C6B5446F7B0229C93149E82F7"/>
    <w:rsid w:val="007F5BE5"/>
  </w:style>
  <w:style w:type="paragraph" w:customStyle="1" w:styleId="A6BCD365B0CD4567B2C56078E0D2FC45">
    <w:name w:val="A6BCD365B0CD4567B2C56078E0D2FC45"/>
    <w:rsid w:val="007F5BE5"/>
  </w:style>
  <w:style w:type="paragraph" w:customStyle="1" w:styleId="9476F49879F1475C900DF73C3D680A4C">
    <w:name w:val="9476F49879F1475C900DF73C3D680A4C"/>
    <w:rsid w:val="007F5BE5"/>
  </w:style>
  <w:style w:type="paragraph" w:customStyle="1" w:styleId="D0038D5C60E34017A5FD619105B636F8">
    <w:name w:val="D0038D5C60E34017A5FD619105B636F8"/>
    <w:rsid w:val="007F5BE5"/>
  </w:style>
  <w:style w:type="paragraph" w:customStyle="1" w:styleId="7E1AF51437F44BDBA220DA528DC9A1DB">
    <w:name w:val="7E1AF51437F44BDBA220DA528DC9A1DB"/>
    <w:rsid w:val="007F5BE5"/>
  </w:style>
  <w:style w:type="paragraph" w:customStyle="1" w:styleId="E23B782D70B34D47BEC2B4D614E5FD5F">
    <w:name w:val="E23B782D70B34D47BEC2B4D614E5FD5F"/>
    <w:rsid w:val="00155B75"/>
  </w:style>
  <w:style w:type="paragraph" w:customStyle="1" w:styleId="2B2B997018FA4F2D841687B51B6F2A33">
    <w:name w:val="2B2B997018FA4F2D841687B51B6F2A33"/>
    <w:rsid w:val="00155B75"/>
  </w:style>
  <w:style w:type="paragraph" w:customStyle="1" w:styleId="C134AF4414804C5AA4982A231B518B38">
    <w:name w:val="C134AF4414804C5AA4982A231B518B38"/>
    <w:rsid w:val="00427350"/>
  </w:style>
  <w:style w:type="paragraph" w:customStyle="1" w:styleId="FAF6DBEA56E94E1E808BA5E272751D2F">
    <w:name w:val="FAF6DBEA56E94E1E808BA5E272751D2F"/>
    <w:rsid w:val="000D040D"/>
  </w:style>
  <w:style w:type="paragraph" w:customStyle="1" w:styleId="6D5A43109E6E40E1A49EE2BF51D6E3DF">
    <w:name w:val="6D5A43109E6E40E1A49EE2BF51D6E3DF"/>
    <w:rsid w:val="000D040D"/>
  </w:style>
  <w:style w:type="paragraph" w:customStyle="1" w:styleId="9B450E5258374B1D9C5F33811CC29B20">
    <w:name w:val="9B450E5258374B1D9C5F33811CC29B20"/>
    <w:rsid w:val="000D040D"/>
  </w:style>
  <w:style w:type="paragraph" w:customStyle="1" w:styleId="720E1A5BB896448EAD5B7FEB6B2B6A91">
    <w:name w:val="720E1A5BB896448EAD5B7FEB6B2B6A91"/>
    <w:rsid w:val="000D04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0C4B08-BBD7-4500-8480-E1AE185BD303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24</TotalTime>
  <Pages>1</Pages>
  <Words>182</Words>
  <Characters>1193</Characters>
  <Application>Microsoft Office Word</Application>
  <DocSecurity>0</DocSecurity>
  <Lines>44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Lonis</dc:creator>
  <cp:keywords/>
  <dc:description/>
  <cp:lastModifiedBy>Matt L.</cp:lastModifiedBy>
  <cp:revision>11</cp:revision>
  <dcterms:created xsi:type="dcterms:W3CDTF">2015-10-22T16:30:00Z</dcterms:created>
  <dcterms:modified xsi:type="dcterms:W3CDTF">2016-06-15T04:42:00Z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