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alias w:val="Your Name"/>
        <w:tag w:val=""/>
        <w:id w:val="1246310863"/>
        <w:placeholder>
          <w:docPart w:val="E0C6907FDBA8487BB1328632458A6B3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32E7FFE" w14:textId="73B84D1C" w:rsidR="00E5228E" w:rsidRPr="002B5B76" w:rsidRDefault="00B13C3A" w:rsidP="00965E56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Matthew Lonis</w:t>
          </w:r>
        </w:p>
      </w:sdtContent>
    </w:sdt>
    <w:p w14:paraId="032E7FFF" w14:textId="58555E23" w:rsidR="00E5228E" w:rsidRPr="002B5B76" w:rsidRDefault="008F2D94" w:rsidP="00965E56">
      <w:pPr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alias w:val="Address"/>
          <w:tag w:val=""/>
          <w:id w:val="-593780209"/>
          <w:placeholder>
            <w:docPart w:val="715BC9891BC04F87ADD0F238DECB477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B1BAD">
            <w:rPr>
              <w:rFonts w:ascii="Times New Roman" w:hAnsi="Times New Roman" w:cs="Times New Roman"/>
              <w:sz w:val="20"/>
            </w:rPr>
            <w:t>800 N. Smith Rd. Apt. 4T, Bloomington, IN 47408</w:t>
          </w:r>
        </w:sdtContent>
      </w:sdt>
      <w:r w:rsidR="00AE309E" w:rsidRPr="002B5B76">
        <w:rPr>
          <w:rFonts w:ascii="Times New Roman" w:hAnsi="Times New Roman" w:cs="Times New Roman"/>
          <w:sz w:val="20"/>
        </w:rPr>
        <w:t> | </w:t>
      </w:r>
      <w:sdt>
        <w:sdtPr>
          <w:rPr>
            <w:rFonts w:ascii="Times New Roman" w:hAnsi="Times New Roman" w:cs="Times New Roman"/>
            <w:sz w:val="20"/>
          </w:rPr>
          <w:alias w:val="Telephone"/>
          <w:tag w:val=""/>
          <w:id w:val="-1416317146"/>
          <w:placeholder>
            <w:docPart w:val="33B30A870FFD4588833FF60BB32E0B6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708E4" w:rsidRPr="002B5B76">
            <w:rPr>
              <w:rFonts w:ascii="Times New Roman" w:hAnsi="Times New Roman" w:cs="Times New Roman"/>
              <w:sz w:val="20"/>
            </w:rPr>
            <w:t>317-902-0228</w:t>
          </w:r>
        </w:sdtContent>
      </w:sdt>
      <w:r w:rsidR="00AE309E" w:rsidRPr="002B5B76">
        <w:rPr>
          <w:rFonts w:ascii="Times New Roman" w:hAnsi="Times New Roman" w:cs="Times New Roman"/>
          <w:sz w:val="20"/>
        </w:rPr>
        <w:t> | </w:t>
      </w:r>
      <w:sdt>
        <w:sdtPr>
          <w:rPr>
            <w:rFonts w:ascii="Times New Roman" w:hAnsi="Times New Roman" w:cs="Times New Roman"/>
            <w:sz w:val="20"/>
          </w:rPr>
          <w:alias w:val="Email"/>
          <w:tag w:val=""/>
          <w:id w:val="-391963670"/>
          <w:placeholder>
            <w:docPart w:val="1572227057C24E4EB217B47E9D3C206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B1BAD">
            <w:rPr>
              <w:rFonts w:ascii="Times New Roman" w:hAnsi="Times New Roman" w:cs="Times New Roman"/>
              <w:sz w:val="20"/>
            </w:rPr>
            <w:t>mrlonis@imail.iu.edu</w:t>
          </w:r>
        </w:sdtContent>
      </w:sdt>
    </w:p>
    <w:sdt>
      <w:sdtPr>
        <w:rPr>
          <w:rFonts w:ascii="Times New Roman" w:hAnsi="Times New Roman" w:cs="Times New Roman"/>
          <w:sz w:val="20"/>
        </w:rPr>
        <w:id w:val="-352877473"/>
        <w:placeholder>
          <w:docPart w:val="083FBDDFD21945859A8A684392BC5534"/>
        </w:placeholder>
        <w:date w:fullDate="2015-12-0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032E8000" w14:textId="606921A7" w:rsidR="00E5228E" w:rsidRPr="002B5B76" w:rsidRDefault="00A913E0" w:rsidP="00965E56">
          <w:pPr>
            <w:pStyle w:val="Date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December 9, 2015</w:t>
          </w:r>
        </w:p>
      </w:sdtContent>
    </w:sdt>
    <w:p w14:paraId="032E8003" w14:textId="10F2E646" w:rsidR="009708E4" w:rsidRDefault="009D3B47" w:rsidP="00DB1BAD">
      <w:pPr>
        <w:pStyle w:val="Address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Lynda Johnson</w:t>
      </w:r>
    </w:p>
    <w:p w14:paraId="58B8CD57" w14:textId="506936AE" w:rsidR="00DB1BAD" w:rsidRDefault="009D3B47" w:rsidP="00DB1BAD">
      <w:pPr>
        <w:pStyle w:val="Address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HR Recruitment Coordinator</w:t>
      </w:r>
    </w:p>
    <w:p w14:paraId="6F638248" w14:textId="2AACCF64" w:rsidR="009D3B47" w:rsidRDefault="009D3B47" w:rsidP="00DB1BAD">
      <w:pPr>
        <w:pStyle w:val="Address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UITS</w:t>
      </w:r>
    </w:p>
    <w:p w14:paraId="42F9E32A" w14:textId="77777777" w:rsidR="00DB1BAD" w:rsidRPr="002B5B76" w:rsidRDefault="00DB1BAD" w:rsidP="00DB1BAD">
      <w:pPr>
        <w:pStyle w:val="Address"/>
        <w:spacing w:after="0"/>
        <w:rPr>
          <w:rFonts w:ascii="Times New Roman" w:hAnsi="Times New Roman" w:cs="Times New Roman"/>
          <w:sz w:val="20"/>
        </w:rPr>
      </w:pPr>
    </w:p>
    <w:p w14:paraId="032E8004" w14:textId="00C507BE" w:rsidR="00E5228E" w:rsidRDefault="009D3B47" w:rsidP="00DB1BAD">
      <w:pPr>
        <w:pStyle w:val="Salutation"/>
        <w:spacing w:before="0" w:after="0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 Whom It May Concern</w:t>
      </w:r>
      <w:r w:rsidR="00B90210" w:rsidRPr="002B5B76">
        <w:rPr>
          <w:rFonts w:ascii="Times New Roman" w:hAnsi="Times New Roman" w:cs="Times New Roman"/>
          <w:sz w:val="20"/>
        </w:rPr>
        <w:t>,</w:t>
      </w:r>
    </w:p>
    <w:p w14:paraId="36BFAA75" w14:textId="77777777" w:rsidR="00DB1BAD" w:rsidRPr="00DB1BAD" w:rsidRDefault="00DB1BAD" w:rsidP="00DB1BAD"/>
    <w:p w14:paraId="3E705DC7" w14:textId="1DB77205" w:rsidR="009D3B47" w:rsidRDefault="000E4F1B" w:rsidP="00965E56">
      <w:pPr>
        <w:rPr>
          <w:rFonts w:ascii="Times New Roman" w:hAnsi="Times New Roman" w:cs="Times New Roman"/>
          <w:sz w:val="20"/>
        </w:rPr>
      </w:pPr>
      <w:r w:rsidRPr="002B5B76">
        <w:rPr>
          <w:rFonts w:ascii="Times New Roman" w:hAnsi="Times New Roman" w:cs="Times New Roman"/>
          <w:sz w:val="20"/>
        </w:rPr>
        <w:t>Please consider my applicati</w:t>
      </w:r>
      <w:r w:rsidR="0083788F" w:rsidRPr="002B5B76">
        <w:rPr>
          <w:rFonts w:ascii="Times New Roman" w:hAnsi="Times New Roman" w:cs="Times New Roman"/>
          <w:sz w:val="20"/>
        </w:rPr>
        <w:t>on</w:t>
      </w:r>
      <w:r w:rsidR="009D3B47">
        <w:rPr>
          <w:rFonts w:ascii="Times New Roman" w:hAnsi="Times New Roman" w:cs="Times New Roman"/>
          <w:sz w:val="20"/>
        </w:rPr>
        <w:t xml:space="preserve"> to join</w:t>
      </w:r>
      <w:r w:rsidR="00DB1BAD">
        <w:rPr>
          <w:rFonts w:ascii="Times New Roman" w:hAnsi="Times New Roman" w:cs="Times New Roman"/>
          <w:sz w:val="20"/>
        </w:rPr>
        <w:t xml:space="preserve"> </w:t>
      </w:r>
      <w:r w:rsidR="009D3B47">
        <w:rPr>
          <w:rFonts w:ascii="Times New Roman" w:hAnsi="Times New Roman" w:cs="Times New Roman"/>
          <w:sz w:val="20"/>
        </w:rPr>
        <w:t>the UITS Student Outreach</w:t>
      </w:r>
      <w:r w:rsidR="00DB1BAD">
        <w:rPr>
          <w:rFonts w:ascii="Times New Roman" w:hAnsi="Times New Roman" w:cs="Times New Roman"/>
          <w:sz w:val="20"/>
        </w:rPr>
        <w:t xml:space="preserve"> Team. I am currently a sophomore</w:t>
      </w:r>
      <w:r w:rsidRPr="002B5B76">
        <w:rPr>
          <w:rFonts w:ascii="Times New Roman" w:hAnsi="Times New Roman" w:cs="Times New Roman"/>
          <w:sz w:val="20"/>
        </w:rPr>
        <w:t xml:space="preserve"> at Indiana University Bloomington and</w:t>
      </w:r>
      <w:r w:rsidR="0009461F">
        <w:rPr>
          <w:rFonts w:ascii="Times New Roman" w:hAnsi="Times New Roman" w:cs="Times New Roman"/>
          <w:sz w:val="20"/>
        </w:rPr>
        <w:t xml:space="preserve"> am</w:t>
      </w:r>
      <w:r w:rsidRPr="002B5B76">
        <w:rPr>
          <w:rFonts w:ascii="Times New Roman" w:hAnsi="Times New Roman" w:cs="Times New Roman"/>
          <w:sz w:val="20"/>
        </w:rPr>
        <w:t xml:space="preserve"> pursuing my b</w:t>
      </w:r>
      <w:r w:rsidR="00DB1BAD">
        <w:rPr>
          <w:rFonts w:ascii="Times New Roman" w:hAnsi="Times New Roman" w:cs="Times New Roman"/>
          <w:sz w:val="20"/>
        </w:rPr>
        <w:t>achelor’s degree in Computer Science. I am very interes</w:t>
      </w:r>
      <w:r w:rsidR="009D3B47">
        <w:rPr>
          <w:rFonts w:ascii="Times New Roman" w:hAnsi="Times New Roman" w:cs="Times New Roman"/>
          <w:sz w:val="20"/>
        </w:rPr>
        <w:t>ted in working with the student</w:t>
      </w:r>
      <w:r w:rsidR="00DB1BAD">
        <w:rPr>
          <w:rFonts w:ascii="Times New Roman" w:hAnsi="Times New Roman" w:cs="Times New Roman"/>
          <w:sz w:val="20"/>
        </w:rPr>
        <w:t xml:space="preserve"> outre</w:t>
      </w:r>
      <w:r w:rsidR="009D3B47">
        <w:rPr>
          <w:rFonts w:ascii="Times New Roman" w:hAnsi="Times New Roman" w:cs="Times New Roman"/>
          <w:sz w:val="20"/>
        </w:rPr>
        <w:t>ach team as well as taking on</w:t>
      </w:r>
      <w:r w:rsidR="00DB1BAD">
        <w:rPr>
          <w:rFonts w:ascii="Times New Roman" w:hAnsi="Times New Roman" w:cs="Times New Roman"/>
          <w:sz w:val="20"/>
        </w:rPr>
        <w:t xml:space="preserve"> my first job</w:t>
      </w:r>
      <w:r w:rsidR="009D3B47">
        <w:rPr>
          <w:rFonts w:ascii="Times New Roman" w:hAnsi="Times New Roman" w:cs="Times New Roman"/>
          <w:sz w:val="20"/>
        </w:rPr>
        <w:t xml:space="preserve"> that directly relates to</w:t>
      </w:r>
      <w:r w:rsidR="00DB1BAD">
        <w:rPr>
          <w:rFonts w:ascii="Times New Roman" w:hAnsi="Times New Roman" w:cs="Times New Roman"/>
          <w:sz w:val="20"/>
        </w:rPr>
        <w:t xml:space="preserve"> technology. </w:t>
      </w:r>
      <w:r w:rsidR="009D3B47">
        <w:rPr>
          <w:rFonts w:ascii="Times New Roman" w:hAnsi="Times New Roman" w:cs="Times New Roman"/>
          <w:sz w:val="20"/>
        </w:rPr>
        <w:t>I have spent several years working in the food and customer service industries and am I need of employment that can help me in relation to my college degree.</w:t>
      </w:r>
    </w:p>
    <w:p w14:paraId="1C434AF7" w14:textId="16E80475" w:rsidR="009D3B47" w:rsidRDefault="009D3B47" w:rsidP="00965E5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 feel that I would be an excellent candidate for this job. I am easy to communicate with and I am great at explaining things (sometimes in too much detail). My passion for technology is boundless and my degree path only helps fuel this. Within my computer science degree, I am plan on specializing in intelligent systems and possibly double majoring in cognitive science. With this in mind, I want nothing more than to learn more about technology and share what I have learned with my fellow student body. </w:t>
      </w:r>
    </w:p>
    <w:p w14:paraId="266871B3" w14:textId="2F34E7B2" w:rsidR="009D3B47" w:rsidRDefault="009D3B47" w:rsidP="00965E5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 have been on IU’s campus now for roughly a year and a half now and it’s safe to say I have been a frequent consumer of IU’s technology resources. The most frequently used IU technology, other than IU Secure, would be </w:t>
      </w:r>
      <w:proofErr w:type="spellStart"/>
      <w:r>
        <w:rPr>
          <w:rFonts w:ascii="Times New Roman" w:hAnsi="Times New Roman" w:cs="Times New Roman"/>
          <w:sz w:val="20"/>
        </w:rPr>
        <w:t>IUanyWare</w:t>
      </w:r>
      <w:proofErr w:type="spellEnd"/>
      <w:r>
        <w:rPr>
          <w:rFonts w:ascii="Times New Roman" w:hAnsi="Times New Roman" w:cs="Times New Roman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</w:rPr>
        <w:t>IUware</w:t>
      </w:r>
      <w:proofErr w:type="spellEnd"/>
      <w:r>
        <w:rPr>
          <w:rFonts w:ascii="Times New Roman" w:hAnsi="Times New Roman" w:cs="Times New Roman"/>
          <w:sz w:val="20"/>
        </w:rPr>
        <w:t xml:space="preserve">. These happen to be MY most frequently used resources, however I am also familiar with UITS’ other services such as Box, Canvas (and the mobile app respectively), and </w:t>
      </w:r>
      <w:proofErr w:type="spellStart"/>
      <w:r>
        <w:rPr>
          <w:rFonts w:ascii="Times New Roman" w:hAnsi="Times New Roman" w:cs="Times New Roman"/>
          <w:sz w:val="20"/>
        </w:rPr>
        <w:t>One.IU</w:t>
      </w:r>
      <w:proofErr w:type="spellEnd"/>
      <w:r>
        <w:rPr>
          <w:rFonts w:ascii="Times New Roman" w:hAnsi="Times New Roman" w:cs="Times New Roman"/>
          <w:sz w:val="20"/>
        </w:rPr>
        <w:t xml:space="preserve">. Through my INFO-Y 100 class I became exposed to </w:t>
      </w:r>
      <w:r w:rsidR="00A913E0">
        <w:rPr>
          <w:rFonts w:ascii="Times New Roman" w:hAnsi="Times New Roman" w:cs="Times New Roman"/>
          <w:sz w:val="20"/>
        </w:rPr>
        <w:t>more UITS resources that I did not fully understand or fully take advantage of. That class helped me learn more about UITS and helped encourage me to seek out a job at UITS.</w:t>
      </w:r>
    </w:p>
    <w:p w14:paraId="07C2689B" w14:textId="00CA00DD" w:rsidR="0000041D" w:rsidRDefault="0000041D" w:rsidP="00965E5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Thank you for taking your time to read my cover letter and resume. I am excited to hear back from you about the status of my application!</w:t>
      </w:r>
    </w:p>
    <w:p w14:paraId="032E8009" w14:textId="77777777" w:rsidR="00E5228E" w:rsidRPr="002B5B76" w:rsidRDefault="00AE309E" w:rsidP="00965E56">
      <w:pPr>
        <w:pStyle w:val="Closing"/>
        <w:rPr>
          <w:rFonts w:ascii="Times New Roman" w:hAnsi="Times New Roman" w:cs="Times New Roman"/>
          <w:sz w:val="20"/>
        </w:rPr>
      </w:pPr>
      <w:r w:rsidRPr="002B5B76">
        <w:rPr>
          <w:rFonts w:ascii="Times New Roman" w:hAnsi="Times New Roman" w:cs="Times New Roman"/>
          <w:sz w:val="20"/>
        </w:rPr>
        <w:t>Sincerely,</w:t>
      </w:r>
    </w:p>
    <w:p w14:paraId="032E800A" w14:textId="5E0511A1" w:rsidR="00E5228E" w:rsidRPr="002B5B76" w:rsidRDefault="0000041D" w:rsidP="00965E56">
      <w:pPr>
        <w:pStyle w:val="Signature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Matthew Lo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>nis</w:t>
      </w:r>
    </w:p>
    <w:sectPr w:rsidR="00E5228E" w:rsidRPr="002B5B76" w:rsidSect="00BB2DB6"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4C75F" w14:textId="77777777" w:rsidR="008F2D94" w:rsidRDefault="008F2D94">
      <w:r>
        <w:separator/>
      </w:r>
    </w:p>
    <w:p w14:paraId="4A117415" w14:textId="77777777" w:rsidR="008F2D94" w:rsidRDefault="008F2D94"/>
  </w:endnote>
  <w:endnote w:type="continuationSeparator" w:id="0">
    <w:p w14:paraId="6745B713" w14:textId="77777777" w:rsidR="008F2D94" w:rsidRDefault="008F2D94">
      <w:r>
        <w:continuationSeparator/>
      </w:r>
    </w:p>
    <w:p w14:paraId="788D2EF0" w14:textId="77777777" w:rsidR="008F2D94" w:rsidRDefault="008F2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E8017" w14:textId="0DF8D2B0" w:rsidR="00E5228E" w:rsidRDefault="00AE309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D3B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BA600" w14:textId="77777777" w:rsidR="008F2D94" w:rsidRDefault="008F2D94">
      <w:r>
        <w:separator/>
      </w:r>
    </w:p>
    <w:p w14:paraId="119C145C" w14:textId="77777777" w:rsidR="008F2D94" w:rsidRDefault="008F2D94"/>
  </w:footnote>
  <w:footnote w:type="continuationSeparator" w:id="0">
    <w:p w14:paraId="5FBF041C" w14:textId="77777777" w:rsidR="008F2D94" w:rsidRDefault="008F2D94">
      <w:r>
        <w:continuationSeparator/>
      </w:r>
    </w:p>
    <w:p w14:paraId="3E0D8615" w14:textId="77777777" w:rsidR="008F2D94" w:rsidRDefault="008F2D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E4"/>
    <w:rsid w:val="0000041D"/>
    <w:rsid w:val="0009461F"/>
    <w:rsid w:val="000E4F1B"/>
    <w:rsid w:val="001F399C"/>
    <w:rsid w:val="00265734"/>
    <w:rsid w:val="002B5B76"/>
    <w:rsid w:val="00356DB3"/>
    <w:rsid w:val="003F072A"/>
    <w:rsid w:val="00723780"/>
    <w:rsid w:val="007E4704"/>
    <w:rsid w:val="0083788F"/>
    <w:rsid w:val="008F2D94"/>
    <w:rsid w:val="00944826"/>
    <w:rsid w:val="00963D7F"/>
    <w:rsid w:val="00965E56"/>
    <w:rsid w:val="009708E4"/>
    <w:rsid w:val="009D1663"/>
    <w:rsid w:val="009D3B47"/>
    <w:rsid w:val="00A07026"/>
    <w:rsid w:val="00A424F2"/>
    <w:rsid w:val="00A913E0"/>
    <w:rsid w:val="00AE309E"/>
    <w:rsid w:val="00B13C3A"/>
    <w:rsid w:val="00B24682"/>
    <w:rsid w:val="00B90210"/>
    <w:rsid w:val="00BB2DB6"/>
    <w:rsid w:val="00C27224"/>
    <w:rsid w:val="00DB1BAD"/>
    <w:rsid w:val="00DD0FCF"/>
    <w:rsid w:val="00E5228E"/>
    <w:rsid w:val="00FC6954"/>
    <w:rsid w:val="00FD6FE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7FFE"/>
  <w15:chartTrackingRefBased/>
  <w15:docId w15:val="{788CE6A5-735E-482D-AFB3-354FAC4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0C22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90C226" w:themeColor="accent1"/>
      </w:pBdr>
      <w:spacing w:after="120"/>
      <w:contextualSpacing/>
    </w:pPr>
    <w:rPr>
      <w:rFonts w:asciiTheme="majorHAnsi" w:eastAsiaTheme="majorEastAsia" w:hAnsiTheme="majorHAnsi" w:cstheme="majorBidi"/>
      <w:color w:val="90C226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90C226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0C22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0C226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61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1F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C6907FDBA8487BB1328632458A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5262-A6F8-4FFA-92C2-16C63A673426}"/>
      </w:docPartPr>
      <w:docPartBody>
        <w:p w:rsidR="00B83F1A" w:rsidRDefault="00BC0F15">
          <w:pPr>
            <w:pStyle w:val="E0C6907FDBA8487BB1328632458A6B3A"/>
          </w:pPr>
          <w:r>
            <w:t>[Your Name]</w:t>
          </w:r>
        </w:p>
      </w:docPartBody>
    </w:docPart>
    <w:docPart>
      <w:docPartPr>
        <w:name w:val="715BC9891BC04F87ADD0F238DECB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2EF1-B3FB-4751-8871-1B0097176CFA}"/>
      </w:docPartPr>
      <w:docPartBody>
        <w:p w:rsidR="00B83F1A" w:rsidRDefault="00BC0F15">
          <w:pPr>
            <w:pStyle w:val="715BC9891BC04F87ADD0F238DECB4772"/>
          </w:pPr>
          <w:r>
            <w:t>[Address, City, ST  ZIP Code]</w:t>
          </w:r>
        </w:p>
      </w:docPartBody>
    </w:docPart>
    <w:docPart>
      <w:docPartPr>
        <w:name w:val="33B30A870FFD4588833FF60BB32E0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86865-A12E-4952-810A-A1DBD3B66252}"/>
      </w:docPartPr>
      <w:docPartBody>
        <w:p w:rsidR="00B83F1A" w:rsidRDefault="00BC0F15">
          <w:pPr>
            <w:pStyle w:val="33B30A870FFD4588833FF60BB32E0B61"/>
          </w:pPr>
          <w:r>
            <w:t>[Telephone]</w:t>
          </w:r>
        </w:p>
      </w:docPartBody>
    </w:docPart>
    <w:docPart>
      <w:docPartPr>
        <w:name w:val="1572227057C24E4EB217B47E9D3C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C968F-7102-4665-833B-02334AE446BF}"/>
      </w:docPartPr>
      <w:docPartBody>
        <w:p w:rsidR="00B83F1A" w:rsidRDefault="00BC0F15">
          <w:pPr>
            <w:pStyle w:val="1572227057C24E4EB217B47E9D3C2068"/>
          </w:pPr>
          <w:r>
            <w:t>[Email]</w:t>
          </w:r>
        </w:p>
      </w:docPartBody>
    </w:docPart>
    <w:docPart>
      <w:docPartPr>
        <w:name w:val="083FBDDFD21945859A8A684392BC5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7836-67AE-4928-87C9-D99E63BED5A0}"/>
      </w:docPartPr>
      <w:docPartBody>
        <w:p w:rsidR="00B83F1A" w:rsidRDefault="00BC0F15">
          <w:pPr>
            <w:pStyle w:val="083FBDDFD21945859A8A684392BC553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5"/>
    <w:rsid w:val="004D729A"/>
    <w:rsid w:val="00B83F1A"/>
    <w:rsid w:val="00B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6907FDBA8487BB1328632458A6B3A">
    <w:name w:val="E0C6907FDBA8487BB1328632458A6B3A"/>
  </w:style>
  <w:style w:type="paragraph" w:customStyle="1" w:styleId="715BC9891BC04F87ADD0F238DECB4772">
    <w:name w:val="715BC9891BC04F87ADD0F238DECB4772"/>
  </w:style>
  <w:style w:type="paragraph" w:customStyle="1" w:styleId="33B30A870FFD4588833FF60BB32E0B61">
    <w:name w:val="33B30A870FFD4588833FF60BB32E0B61"/>
  </w:style>
  <w:style w:type="paragraph" w:customStyle="1" w:styleId="1572227057C24E4EB217B47E9D3C2068">
    <w:name w:val="1572227057C24E4EB217B47E9D3C2068"/>
  </w:style>
  <w:style w:type="paragraph" w:customStyle="1" w:styleId="083FBDDFD21945859A8A684392BC5534">
    <w:name w:val="083FBDDFD21945859A8A684392BC5534"/>
  </w:style>
  <w:style w:type="paragraph" w:customStyle="1" w:styleId="B4D797DA7EF7499D8530DA408ECF3BC2">
    <w:name w:val="B4D797DA7EF7499D8530DA408ECF3BC2"/>
  </w:style>
  <w:style w:type="paragraph" w:customStyle="1" w:styleId="B94FAA6E75534C3792EA4894FDBDCE1F">
    <w:name w:val="B94FAA6E75534C3792EA4894FDBDC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800 N. Smith Rd. Apt. 4T, Bloomington, IN 47408</CompanyAddress>
  <CompanyPhone>317-902-0228</CompanyPhone>
  <CompanyFax/>
  <CompanyEmail>mrlonis@imail.iu.edu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D4049-8E47-4BB5-92A0-C84466CA3449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B3406B33-9F5D-463E-B4CC-98221534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Lonis</dc:creator>
  <cp:keywords/>
  <cp:lastModifiedBy>Matthew Lonis</cp:lastModifiedBy>
  <cp:revision>6</cp:revision>
  <cp:lastPrinted>2015-03-11T17:19:00Z</cp:lastPrinted>
  <dcterms:created xsi:type="dcterms:W3CDTF">2015-10-22T16:41:00Z</dcterms:created>
  <dcterms:modified xsi:type="dcterms:W3CDTF">2015-12-09T21:06:00Z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